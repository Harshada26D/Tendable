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7CE2" w14:textId="4C5FE955" w:rsidR="005E4CE6" w:rsidRPr="0062469C" w:rsidRDefault="0062469C" w:rsidP="00A415A7">
      <w:pPr>
        <w:pStyle w:val="Header"/>
        <w:tabs>
          <w:tab w:val="clear" w:pos="9360"/>
          <w:tab w:val="right" w:pos="11232"/>
        </w:tabs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SOFTWARE </w:t>
      </w:r>
      <w:r w:rsidR="00FE3B26"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BUG </w:t>
      </w:r>
      <w:r w:rsidR="00256F51"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REPORT FOR</w:t>
      </w:r>
      <w:r w:rsidR="00A415A7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M</w:t>
      </w:r>
    </w:p>
    <w:p w14:paraId="1CFCB721" w14:textId="77777777" w:rsidR="00914215" w:rsidRPr="0062469C" w:rsidRDefault="00914215" w:rsidP="000732A0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1136" w:type="dxa"/>
        <w:tblLook w:val="04A0" w:firstRow="1" w:lastRow="0" w:firstColumn="1" w:lastColumn="0" w:noHBand="0" w:noVBand="1"/>
      </w:tblPr>
      <w:tblGrid>
        <w:gridCol w:w="5138"/>
        <w:gridCol w:w="429"/>
        <w:gridCol w:w="5138"/>
        <w:gridCol w:w="431"/>
      </w:tblGrid>
      <w:tr w:rsidR="0062469C" w:rsidRPr="0062469C" w14:paraId="77DAC4A2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60A3C57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SUBMITTED BY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1B996CA" w14:textId="77777777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</w:tr>
      <w:tr w:rsidR="0062469C" w:rsidRPr="0062469C" w14:paraId="6F57EA21" w14:textId="77777777" w:rsidTr="0062469C">
        <w:trPr>
          <w:trHeight w:val="588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</w:tcPr>
          <w:p w14:paraId="1EB6616E" w14:textId="2CA304CD" w:rsidR="0062469C" w:rsidRPr="0062469C" w:rsidRDefault="00354808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Harshada Dhanwate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</w:tcPr>
          <w:p w14:paraId="55C48610" w14:textId="36197826" w:rsidR="0062469C" w:rsidRPr="0062469C" w:rsidRDefault="00354808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27/02/2024</w:t>
            </w:r>
          </w:p>
        </w:tc>
      </w:tr>
      <w:tr w:rsidR="0062469C" w:rsidRPr="0062469C" w14:paraId="2B5763F4" w14:textId="77777777" w:rsidTr="0062469C">
        <w:trPr>
          <w:trHeight w:val="168"/>
        </w:trPr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ABDD76C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FFDFF35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E347E34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EDA64BC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0C3360DA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2A25172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SUMMARY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81B5908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FILE ATTACHMENT(S)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62469C" w:rsidRPr="0062469C" w14:paraId="146499E7" w14:textId="77777777" w:rsidTr="0062469C">
        <w:trPr>
          <w:trHeight w:val="841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A4B4A3" w14:textId="6413EBA6" w:rsidR="00354808" w:rsidRPr="00354808" w:rsidRDefault="00354808" w:rsidP="00354808">
            <w:pPr>
              <w:rPr>
                <w:rFonts w:ascii="Century Gothic" w:hAnsi="Century Gothic" w:cs="Calibri"/>
                <w:sz w:val="18"/>
                <w:szCs w:val="18"/>
              </w:rPr>
            </w:pPr>
            <w:r w:rsidRPr="00354808">
              <w:rPr>
                <w:rFonts w:ascii="Century Gothic" w:hAnsi="Century Gothic" w:cs="Calibri"/>
                <w:sz w:val="18"/>
                <w:szCs w:val="18"/>
              </w:rPr>
              <w:t>On submission, an error should arise. Ensure your script</w:t>
            </w:r>
          </w:p>
          <w:p w14:paraId="2A172F9D" w14:textId="46B29DB7" w:rsidR="00354808" w:rsidRPr="00354808" w:rsidRDefault="00354808" w:rsidP="00354808">
            <w:pPr>
              <w:rPr>
                <w:rFonts w:ascii="Century Gothic" w:hAnsi="Century Gothic" w:cs="Calibri"/>
                <w:sz w:val="18"/>
                <w:szCs w:val="18"/>
              </w:rPr>
            </w:pPr>
            <w:r w:rsidRPr="00354808">
              <w:rPr>
                <w:rFonts w:ascii="Century Gothic" w:hAnsi="Century Gothic" w:cs="Calibri"/>
                <w:sz w:val="18"/>
                <w:szCs w:val="18"/>
              </w:rPr>
              <w:t>confirms the error message's appearance.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8A5826" w14:textId="2EB7BFE4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62469C" w:rsidRPr="0062469C" w14:paraId="5384C232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70DC33" w14:textId="504026E4" w:rsidR="0062469C" w:rsidRPr="00A415A7" w:rsidRDefault="00A415A7" w:rsidP="0062469C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A415A7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Steps to Reproduce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EBC93F3" w14:textId="7EA25556" w:rsidR="0062469C" w:rsidRPr="0062469C" w:rsidRDefault="00243379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EXPECTED RESULT </w:t>
            </w:r>
          </w:p>
        </w:tc>
      </w:tr>
      <w:tr w:rsidR="0062469C" w:rsidRPr="0062469C" w14:paraId="2AE5BE55" w14:textId="77777777" w:rsidTr="0062469C">
        <w:trPr>
          <w:trHeight w:val="1682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1AC7D1" w14:textId="387FEF25" w:rsid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A415A7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1.Home Page &gt; Contact Us (this opens the next page in the same </w:t>
            </w:r>
            <w:proofErr w:type="gramStart"/>
            <w:r w:rsidR="00A415A7">
              <w:rPr>
                <w:rFonts w:ascii="Century Gothic" w:hAnsi="Century Gothic" w:cs="Calibri"/>
                <w:color w:val="000000"/>
                <w:sz w:val="18"/>
                <w:szCs w:val="18"/>
              </w:rPr>
              <w:t>window )</w:t>
            </w:r>
            <w:proofErr w:type="gramEnd"/>
          </w:p>
          <w:p w14:paraId="1F06216E" w14:textId="215A0417" w:rsidR="00A415A7" w:rsidRDefault="00A415A7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2.Go to the Marketing section &gt; Click on Contact </w:t>
            </w:r>
          </w:p>
          <w:p w14:paraId="4AAA1E21" w14:textId="631E7CFB" w:rsidR="00243379" w:rsidRDefault="003C3FCB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3. Fill the details in the form Full nam</w:t>
            </w:r>
            <w:r w:rsidR="00243379">
              <w:rPr>
                <w:rFonts w:ascii="Century Gothic" w:hAnsi="Century Gothic" w:cs="Calibri"/>
                <w:color w:val="000000"/>
                <w:sz w:val="18"/>
                <w:szCs w:val="18"/>
              </w:rPr>
              <w:t>e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,</w:t>
            </w:r>
            <w:r w:rsidR="00243379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Organisation name, phone no, email, job role, I agree button.</w:t>
            </w:r>
          </w:p>
          <w:p w14:paraId="23AD93E2" w14:textId="4C3F6F73" w:rsidR="00243379" w:rsidRDefault="00243379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4.Keep message box empty and </w:t>
            </w:r>
          </w:p>
          <w:p w14:paraId="33035D1B" w14:textId="757333B5" w:rsidR="00243379" w:rsidRPr="00243379" w:rsidRDefault="00243379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5. Click on Submit button </w:t>
            </w:r>
          </w:p>
          <w:p w14:paraId="497053A0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44EB87" w14:textId="11B62544" w:rsid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243379">
              <w:rPr>
                <w:rFonts w:ascii="Century Gothic" w:hAnsi="Century Gothic" w:cs="Calibri"/>
                <w:color w:val="000000"/>
                <w:sz w:val="18"/>
                <w:szCs w:val="18"/>
              </w:rPr>
              <w:t>After clicking on Submit button the It should show the error message “</w:t>
            </w:r>
            <w:r w:rsidR="00243379">
              <w:rPr>
                <w:rFonts w:ascii="Akkurat-Regular" w:hAnsi="Akkurat-Regular"/>
                <w:color w:val="4B1247"/>
                <w:shd w:val="clear" w:color="auto" w:fill="FFB8B8"/>
              </w:rPr>
              <w:t>Sorry, there was an error submitting the form. Please try again.</w:t>
            </w:r>
            <w:r w:rsidR="00243379">
              <w:rPr>
                <w:rFonts w:ascii="Century Gothic" w:hAnsi="Century Gothic" w:cs="Calibri"/>
                <w:color w:val="000000"/>
                <w:sz w:val="18"/>
                <w:szCs w:val="18"/>
              </w:rPr>
              <w:t>”</w:t>
            </w:r>
          </w:p>
          <w:p w14:paraId="13C06A63" w14:textId="77777777" w:rsidR="00790690" w:rsidRPr="0062469C" w:rsidRDefault="00790690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14:paraId="700C820A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62469C" w:rsidRPr="0062469C" w14:paraId="6C8EADE0" w14:textId="77777777" w:rsidTr="0062469C">
        <w:trPr>
          <w:trHeight w:val="168"/>
        </w:trPr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AC390BB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B942535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6442D7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64EAC0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06E2BDA8" w14:textId="77777777" w:rsidTr="0062469C">
        <w:trPr>
          <w:trHeight w:val="370"/>
        </w:trPr>
        <w:tc>
          <w:tcPr>
            <w:tcW w:w="11136" w:type="dxa"/>
            <w:gridSpan w:val="4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38B15A52" w14:textId="54E5BCC9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SCREENSHOT DEMONSTRATING BUG'S BEHAVIOR</w:t>
            </w:r>
            <w:r w:rsidR="00243379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AND ACTUAL RESULT</w:t>
            </w:r>
          </w:p>
        </w:tc>
      </w:tr>
      <w:tr w:rsidR="0062469C" w:rsidRPr="0062469C" w14:paraId="65C0C845" w14:textId="77777777" w:rsidTr="00A415A7">
        <w:trPr>
          <w:trHeight w:val="4612"/>
        </w:trPr>
        <w:tc>
          <w:tcPr>
            <w:tcW w:w="11136" w:type="dxa"/>
            <w:gridSpan w:val="4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E3730D" w14:textId="77777777" w:rsidR="0062469C" w:rsidRDefault="00354808" w:rsidP="0062469C">
            <w:pPr>
              <w:ind w:firstLineChars="100" w:firstLine="24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D401BF" wp14:editId="581FE466">
                  <wp:simplePos x="0" y="0"/>
                  <wp:positionH relativeFrom="column">
                    <wp:posOffset>1346835</wp:posOffset>
                  </wp:positionH>
                  <wp:positionV relativeFrom="paragraph">
                    <wp:posOffset>-2017395</wp:posOffset>
                  </wp:positionV>
                  <wp:extent cx="4152900" cy="2012950"/>
                  <wp:effectExtent l="0" t="0" r="0" b="635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0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469C"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  <w:p w14:paraId="032D70AF" w14:textId="77777777" w:rsidR="00790690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14:paraId="57ACE531" w14:textId="7997CD09" w:rsidR="00790690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ACTUAL RESULT –</w:t>
            </w:r>
          </w:p>
          <w:p w14:paraId="485E68F6" w14:textId="3134D797" w:rsidR="00790690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The error message is not displaying and opening another page the screenshot is attached here.</w:t>
            </w:r>
          </w:p>
          <w:p w14:paraId="43927C8B" w14:textId="01488F44" w:rsidR="00790690" w:rsidRPr="0062469C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62469C" w:rsidRPr="0062469C" w14:paraId="30603B39" w14:textId="77777777" w:rsidTr="0062469C">
        <w:trPr>
          <w:trHeight w:val="168"/>
        </w:trPr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D2B1" w14:textId="77777777" w:rsidR="0062469C" w:rsidRDefault="0062469C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14:paraId="737A57FD" w14:textId="77777777" w:rsidR="00790690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14:paraId="6ECF7B26" w14:textId="77777777" w:rsidR="00790690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14:paraId="283A1B3C" w14:textId="77777777" w:rsidR="00790690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14:paraId="4EA6C2BE" w14:textId="77777777" w:rsidR="00790690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  <w:p w14:paraId="2FCFEEDC" w14:textId="583399F9" w:rsidR="00790690" w:rsidRPr="0062469C" w:rsidRDefault="00790690" w:rsidP="0062469C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480F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54FE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838C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7E7AD92E" w14:textId="77777777" w:rsidTr="0062469C">
        <w:trPr>
          <w:trHeight w:val="370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76CCB75F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REPORT VIEW STATUS</w:t>
            </w:r>
          </w:p>
        </w:tc>
        <w:tc>
          <w:tcPr>
            <w:tcW w:w="4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6A3A429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6EDD7B0E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REPRODUCIBILITY</w:t>
            </w:r>
          </w:p>
        </w:tc>
        <w:tc>
          <w:tcPr>
            <w:tcW w:w="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1C6B0D6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62469C" w:rsidRPr="0062469C" w14:paraId="3C70ED59" w14:textId="77777777" w:rsidTr="00790690">
        <w:trPr>
          <w:trHeight w:val="353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EAB8F0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4CC5B983" w14:textId="4D7FCB53" w:rsidR="0062469C" w:rsidRPr="00790690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79069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6AA6C3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Always Occurs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0E8C6E52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093F554C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4E3397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Private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A1E13E6" w14:textId="77777777" w:rsidR="0062469C" w:rsidRPr="0062469C" w:rsidRDefault="0062469C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EE5BE8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intermittently Occurs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948CF23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14E8E90C" w14:textId="77777777" w:rsidTr="0062469C">
        <w:trPr>
          <w:trHeight w:val="168"/>
        </w:trPr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6169" w14:textId="77777777" w:rsid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0947CFB4" w14:textId="77777777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1AE3D2DB" w14:textId="77777777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3CCBB513" w14:textId="77777777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701A4ED9" w14:textId="77777777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5C6AD2D8" w14:textId="77777777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5050CDBC" w14:textId="77777777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3B3101AB" w14:textId="2633390B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162028D9" w14:textId="6ACBDC1B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29C7D865" w14:textId="72C55369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171DD03E" w14:textId="6DCA9FFB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116848A3" w14:textId="68B750C8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5BA2F201" w14:textId="77777777" w:rsidR="00790690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  <w:p w14:paraId="5DB80772" w14:textId="46F18967" w:rsidR="00790690" w:rsidRPr="0062469C" w:rsidRDefault="00790690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7B26" w14:textId="77777777" w:rsidR="0062469C" w:rsidRPr="0062469C" w:rsidRDefault="0062469C" w:rsidP="0062469C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5FBD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7DC0" w14:textId="77777777" w:rsidR="0062469C" w:rsidRPr="0062469C" w:rsidRDefault="0062469C" w:rsidP="0062469C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78DDC52F" w14:textId="77777777" w:rsidTr="0062469C">
        <w:trPr>
          <w:trHeight w:val="353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464130F9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SEVERITY</w:t>
            </w:r>
          </w:p>
        </w:tc>
        <w:tc>
          <w:tcPr>
            <w:tcW w:w="4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E00A276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9657930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4E6E4A2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62469C" w:rsidRPr="0062469C" w14:paraId="24DC3014" w14:textId="77777777" w:rsidTr="00790690">
        <w:trPr>
          <w:trHeight w:val="353"/>
        </w:trPr>
        <w:tc>
          <w:tcPr>
            <w:tcW w:w="5138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E28DF6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6D1A2C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91AA93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49CA21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24EDE977" w14:textId="77777777" w:rsidTr="00790690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2D2BCF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15F6750D" w14:textId="77777777" w:rsidR="0062469C" w:rsidRPr="00790690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F526D3" w14:textId="77777777" w:rsidR="0062469C" w:rsidRPr="0062469C" w:rsidRDefault="00DB08A5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19DF41D9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5459A0D8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224695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BFA9F7C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C564B0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7B48B88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0F9DEBEB" w14:textId="77777777" w:rsidTr="0062469C">
        <w:trPr>
          <w:trHeight w:val="353"/>
        </w:trPr>
        <w:tc>
          <w:tcPr>
            <w:tcW w:w="5138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D7C6067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78B1267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4DE218" w14:textId="77777777" w:rsidR="0062469C" w:rsidRPr="0062469C" w:rsidRDefault="0062469C" w:rsidP="0062469C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E7831E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469C" w:rsidRPr="0062469C" w14:paraId="51B85EC0" w14:textId="77777777" w:rsidTr="0062469C">
        <w:trPr>
          <w:trHeight w:val="168"/>
        </w:trPr>
        <w:tc>
          <w:tcPr>
            <w:tcW w:w="5138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5DEE" w14:textId="77777777" w:rsidR="0062469C" w:rsidRPr="0062469C" w:rsidRDefault="0062469C" w:rsidP="0062469C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38D8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8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97F3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31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2B2E" w14:textId="77777777" w:rsidR="0062469C" w:rsidRPr="0062469C" w:rsidRDefault="0062469C" w:rsidP="0062469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2469C" w:rsidRPr="0062469C" w14:paraId="63D93A99" w14:textId="77777777" w:rsidTr="0062469C">
        <w:trPr>
          <w:trHeight w:val="370"/>
        </w:trPr>
        <w:tc>
          <w:tcPr>
            <w:tcW w:w="5567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17B9D4" w14:textId="3FE1BFFB" w:rsidR="0062469C" w:rsidRPr="00790690" w:rsidRDefault="00790690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79069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RESULT </w:t>
            </w:r>
          </w:p>
        </w:tc>
        <w:tc>
          <w:tcPr>
            <w:tcW w:w="5569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40B7D6" w14:textId="77777777" w:rsidR="0062469C" w:rsidRPr="0062469C" w:rsidRDefault="0062469C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62469C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FIXED BY</w:t>
            </w:r>
            <w:r w:rsidRPr="0062469C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62469C" w:rsidRPr="0062469C" w14:paraId="1A63BD7D" w14:textId="77777777" w:rsidTr="0062469C">
        <w:trPr>
          <w:trHeight w:val="673"/>
        </w:trPr>
        <w:tc>
          <w:tcPr>
            <w:tcW w:w="5567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</w:tcPr>
          <w:p w14:paraId="1FA9DFB8" w14:textId="28C85F62" w:rsidR="0062469C" w:rsidRPr="00790690" w:rsidRDefault="00790690" w:rsidP="0062469C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79069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5569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</w:tcPr>
          <w:p w14:paraId="52F84B0B" w14:textId="3F63B6C4" w:rsidR="0062469C" w:rsidRPr="0062469C" w:rsidRDefault="00790690" w:rsidP="0062469C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-----------</w:t>
            </w:r>
          </w:p>
        </w:tc>
      </w:tr>
    </w:tbl>
    <w:p w14:paraId="7F692BBD" w14:textId="77777777" w:rsidR="0062469C" w:rsidRPr="0062469C" w:rsidRDefault="0062469C" w:rsidP="000732A0">
      <w:pPr>
        <w:rPr>
          <w:rFonts w:ascii="Century Gothic" w:hAnsi="Century Gothic"/>
          <w:noProof/>
        </w:rPr>
        <w:sectPr w:rsidR="0062469C" w:rsidRPr="0062469C" w:rsidSect="00914215">
          <w:pgSz w:w="12240" w:h="15840"/>
          <w:pgMar w:top="490" w:right="432" w:bottom="360" w:left="576" w:header="720" w:footer="720" w:gutter="0"/>
          <w:cols w:space="720"/>
          <w:docGrid w:linePitch="360"/>
        </w:sectPr>
      </w:pPr>
    </w:p>
    <w:p w14:paraId="7CAD4272" w14:textId="77777777" w:rsidR="000732A0" w:rsidRPr="0062469C" w:rsidRDefault="000732A0" w:rsidP="000732A0">
      <w:pPr>
        <w:rPr>
          <w:rFonts w:ascii="Century Gothic" w:hAnsi="Century Gothic"/>
        </w:rPr>
      </w:pPr>
    </w:p>
    <w:p w14:paraId="1DDB141D" w14:textId="53420128" w:rsidR="00122EFB" w:rsidRPr="0062469C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62469C" w:rsidSect="00911AA5"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8D61" w14:textId="77777777" w:rsidR="007E5C83" w:rsidRDefault="007E5C83" w:rsidP="00B01A05">
      <w:r>
        <w:separator/>
      </w:r>
    </w:p>
  </w:endnote>
  <w:endnote w:type="continuationSeparator" w:id="0">
    <w:p w14:paraId="095AFE8D" w14:textId="77777777" w:rsidR="007E5C83" w:rsidRDefault="007E5C8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kkura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C5E7" w14:textId="77777777" w:rsidR="007E5C83" w:rsidRDefault="007E5C83" w:rsidP="00B01A05">
      <w:r>
        <w:separator/>
      </w:r>
    </w:p>
  </w:footnote>
  <w:footnote w:type="continuationSeparator" w:id="0">
    <w:p w14:paraId="0391AB1A" w14:textId="77777777" w:rsidR="007E5C83" w:rsidRDefault="007E5C83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08"/>
    <w:rsid w:val="0000378B"/>
    <w:rsid w:val="000068A2"/>
    <w:rsid w:val="00007337"/>
    <w:rsid w:val="00025744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2C38"/>
    <w:rsid w:val="000A7AEF"/>
    <w:rsid w:val="000B31AF"/>
    <w:rsid w:val="000B7C36"/>
    <w:rsid w:val="000C1664"/>
    <w:rsid w:val="000C2B36"/>
    <w:rsid w:val="000C5AA8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379"/>
    <w:rsid w:val="00243542"/>
    <w:rsid w:val="00244C0D"/>
    <w:rsid w:val="00256F51"/>
    <w:rsid w:val="002A3CCC"/>
    <w:rsid w:val="002B44C0"/>
    <w:rsid w:val="002D4552"/>
    <w:rsid w:val="002E389F"/>
    <w:rsid w:val="002F0105"/>
    <w:rsid w:val="002F2BD7"/>
    <w:rsid w:val="002F69BB"/>
    <w:rsid w:val="00350115"/>
    <w:rsid w:val="00354808"/>
    <w:rsid w:val="003566B4"/>
    <w:rsid w:val="00384D6E"/>
    <w:rsid w:val="00384D8F"/>
    <w:rsid w:val="00385F26"/>
    <w:rsid w:val="003A25E1"/>
    <w:rsid w:val="003A3599"/>
    <w:rsid w:val="003A5B09"/>
    <w:rsid w:val="003C0DBC"/>
    <w:rsid w:val="003C1D9E"/>
    <w:rsid w:val="003C3A1F"/>
    <w:rsid w:val="003C3FCB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0633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2469C"/>
    <w:rsid w:val="006568B4"/>
    <w:rsid w:val="00660116"/>
    <w:rsid w:val="00665F5E"/>
    <w:rsid w:val="00666C1E"/>
    <w:rsid w:val="00673098"/>
    <w:rsid w:val="00673A28"/>
    <w:rsid w:val="0068579C"/>
    <w:rsid w:val="00692B64"/>
    <w:rsid w:val="006C620E"/>
    <w:rsid w:val="006C6A0C"/>
    <w:rsid w:val="006C70FB"/>
    <w:rsid w:val="006D2012"/>
    <w:rsid w:val="006E6BD9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0690"/>
    <w:rsid w:val="007C552F"/>
    <w:rsid w:val="007E5C83"/>
    <w:rsid w:val="007F70A6"/>
    <w:rsid w:val="00801BF2"/>
    <w:rsid w:val="0080539B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4215"/>
    <w:rsid w:val="009168B2"/>
    <w:rsid w:val="00920119"/>
    <w:rsid w:val="00931BAD"/>
    <w:rsid w:val="00935687"/>
    <w:rsid w:val="00937B38"/>
    <w:rsid w:val="009445FE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415A7"/>
    <w:rsid w:val="00A5039D"/>
    <w:rsid w:val="00A72289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E6AC6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22D73"/>
    <w:rsid w:val="00D404D2"/>
    <w:rsid w:val="00D5017B"/>
    <w:rsid w:val="00D82800"/>
    <w:rsid w:val="00D83C7F"/>
    <w:rsid w:val="00DB08A5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F030B9"/>
    <w:rsid w:val="00F071FB"/>
    <w:rsid w:val="00F157D7"/>
    <w:rsid w:val="00F17080"/>
    <w:rsid w:val="00F36F1D"/>
    <w:rsid w:val="00F51532"/>
    <w:rsid w:val="00F54105"/>
    <w:rsid w:val="00F73F94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3B2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A4F26"/>
  <w14:defaultImageDpi w14:val="32767"/>
  <w15:chartTrackingRefBased/>
  <w15:docId w15:val="{107E4AAA-CC56-4BCC-9021-05D076CB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Normal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  <w:style w:type="paragraph" w:styleId="BalloonText">
    <w:name w:val="Balloon Text"/>
    <w:basedOn w:val="Normal"/>
    <w:link w:val="BalloonTextChar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IC-Software-Bug-Report-Form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485FDE-DAC8-4494-8833-63FA578B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IC-Software-Bug-Report-Form-Template-10591_WORD</Template>
  <TotalTime>67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harshada dhanwate</cp:lastModifiedBy>
  <cp:revision>1</cp:revision>
  <cp:lastPrinted>2016-11-18T18:21:00Z</cp:lastPrinted>
  <dcterms:created xsi:type="dcterms:W3CDTF">2024-02-27T03:05:00Z</dcterms:created>
  <dcterms:modified xsi:type="dcterms:W3CDTF">2024-02-27T04:12:00Z</dcterms:modified>
</cp:coreProperties>
</file>